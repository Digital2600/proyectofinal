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2C4D0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2139950" cy="1605280"/>
                  <wp:effectExtent l="635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11022_10521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3995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CD0C71" w:rsidRDefault="00CD0C71" w:rsidP="001F3B1B">
            <w:pPr>
              <w:pStyle w:val="Direccin"/>
              <w:rPr>
                <w:b/>
                <w:u w:val="single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  <w:r w:rsidRPr="00CD0C71">
              <w:rPr>
                <w:b/>
                <w:sz w:val="22"/>
                <w:u w:val="single"/>
                <w:lang w:val="es-MX"/>
              </w:rPr>
              <w:t>ESTUDIOS:</w:t>
            </w:r>
          </w:p>
          <w:p w:rsidR="001F3B1B" w:rsidRPr="00CD0C71" w:rsidRDefault="001F3B1B" w:rsidP="001F3B1B">
            <w:pPr>
              <w:pStyle w:val="Direccin"/>
              <w:rPr>
                <w:sz w:val="22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Secundario: E.N.E.T. N° 2 – Titulo: TÉCNICO MECÁNICO ELECTRICISTA</w:t>
            </w:r>
            <w:r w:rsidRPr="00CD0C71">
              <w:rPr>
                <w:sz w:val="22"/>
                <w:lang w:val="es-MX"/>
              </w:rPr>
              <w:t>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Universitario: UTN (Universidad Tecnológica Nacional) - Facultad Regional Tucumán. Carrera de INGENIERÍA EN SISTEMAS DE INFORMACIÓN. Cursado hasta  3er año.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  <w:r w:rsidRPr="00CD0C71">
              <w:rPr>
                <w:b/>
                <w:sz w:val="22"/>
                <w:u w:val="single"/>
                <w:lang w:val="es-MX"/>
              </w:rPr>
              <w:t>CURSOS: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3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</w:rPr>
              <w:t>Beca Control F – Programación JAVA con Base de Datos ORACLE (240hs). Ministerios de Trabajo y Educación de la Nación y la Fundación Proydesa.</w:t>
            </w:r>
            <w:r w:rsidRPr="00CD0C71">
              <w:rPr>
                <w:b/>
                <w:sz w:val="22"/>
                <w:lang w:val="es-MX"/>
              </w:rPr>
              <w:t xml:space="preserve"> UTN (Universidad Tecnológica Nacional)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3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Analista del Conocimiento – Trayecto Programador 2017</w:t>
            </w:r>
            <w:r w:rsidR="00EA2267">
              <w:rPr>
                <w:b/>
                <w:sz w:val="22"/>
                <w:lang w:val="es-MX"/>
              </w:rPr>
              <w:t>(364hs)</w:t>
            </w:r>
            <w:r w:rsidRPr="00CD0C71">
              <w:rPr>
                <w:b/>
                <w:sz w:val="22"/>
                <w:lang w:val="es-MX"/>
              </w:rPr>
              <w:t>. Programa 111Mil. Ministerio de Producción. UTN (Universidad Tecnológica Nacional)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3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 xml:space="preserve">Desarrollo de Aplicaciones Móviles con Mat|r. Mat|r Academy. Trayecto Programador. Programa 111Mil. </w:t>
            </w:r>
            <w:r w:rsidR="000D44E0">
              <w:rPr>
                <w:b/>
                <w:sz w:val="22"/>
                <w:lang w:val="es-MX"/>
              </w:rPr>
              <w:t>(16 hs).</w:t>
            </w:r>
            <w:r w:rsidRPr="00CD0C71">
              <w:rPr>
                <w:b/>
                <w:sz w:val="22"/>
                <w:lang w:val="es-MX"/>
              </w:rPr>
              <w:t>Ministerio de Producción.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  <w:r w:rsidRPr="00CD0C71">
              <w:rPr>
                <w:b/>
                <w:sz w:val="22"/>
                <w:u w:val="single"/>
                <w:lang w:val="es-MX"/>
              </w:rPr>
              <w:t>HABILIDADES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Dactilografía Veloz.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Amplio dominio de Herramientas Informáticas.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Manejo de Idioma Inglés.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Arreglo de PC, Netbook  y Notebook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Instalación de Redes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Programación en JAVA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Manejo de Base de Datos ORACLE.</w:t>
            </w:r>
            <w:bookmarkStart w:id="0" w:name="_GoBack"/>
            <w:bookmarkEnd w:id="0"/>
          </w:p>
          <w:p w:rsidR="001F3B1B" w:rsidRPr="00CD0C71" w:rsidRDefault="001F3B1B" w:rsidP="001F3B1B">
            <w:pPr>
              <w:pStyle w:val="Direccin"/>
              <w:rPr>
                <w:sz w:val="22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  <w:r w:rsidRPr="00CD0C71">
              <w:rPr>
                <w:b/>
                <w:sz w:val="22"/>
                <w:u w:val="single"/>
                <w:lang w:val="es-MX"/>
              </w:rPr>
              <w:t>Experiencia Laboral: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u w:val="single"/>
                <w:lang w:val="es-MX"/>
              </w:rPr>
            </w:pP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 xml:space="preserve">Atento Argentina – Soporte Técnico Telefónico - Movistar Argentina. </w:t>
            </w:r>
          </w:p>
          <w:p w:rsidR="001F3B1B" w:rsidRPr="00CD0C71" w:rsidRDefault="001F3B1B" w:rsidP="001F3B1B">
            <w:pPr>
              <w:pStyle w:val="Direccin"/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Peri</w:t>
            </w:r>
            <w:r w:rsidR="00AC0286">
              <w:rPr>
                <w:b/>
                <w:sz w:val="22"/>
                <w:lang w:val="es-MX"/>
              </w:rPr>
              <w:t>odo: 2012 – 2022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Encargado de Seguridad por monitoreo remoto para Cadena de Supermercados.</w:t>
            </w:r>
            <w:r w:rsidRPr="00CD0C71">
              <w:rPr>
                <w:b/>
                <w:sz w:val="22"/>
                <w:u w:val="single"/>
                <w:lang w:val="es-MX"/>
              </w:rPr>
              <w:t xml:space="preserve"> </w:t>
            </w:r>
            <w:r w:rsidRPr="00CD0C71">
              <w:rPr>
                <w:b/>
                <w:sz w:val="22"/>
                <w:lang w:val="es-MX"/>
              </w:rPr>
              <w:t>Período: 2010 -2011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bCs/>
                <w:sz w:val="22"/>
                <w:lang w:val="es-MX"/>
              </w:rPr>
            </w:pPr>
            <w:r w:rsidRPr="00CD0C71">
              <w:rPr>
                <w:b/>
                <w:bCs/>
                <w:sz w:val="22"/>
                <w:lang w:val="es-MX"/>
              </w:rPr>
              <w:t>UNT (Universidad Nacional de Tucumán) y Ministerio de Trabajo, Empleo y Seguridad Social. Puesto: Docente  de Informática. Período: año 2009.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 xml:space="preserve">Teleperformance – </w:t>
            </w:r>
            <w:r w:rsidR="004E097D">
              <w:rPr>
                <w:b/>
                <w:sz w:val="22"/>
                <w:lang w:val="es-MX"/>
              </w:rPr>
              <w:t>Soporte Técnico Arnet – Telecom</w:t>
            </w:r>
            <w:r w:rsidRPr="00CD0C71">
              <w:rPr>
                <w:b/>
                <w:sz w:val="22"/>
                <w:lang w:val="es-MX"/>
              </w:rPr>
              <w:t xml:space="preserve">. </w:t>
            </w:r>
            <w:r w:rsidRPr="00CD0C71">
              <w:rPr>
                <w:b/>
                <w:bCs/>
                <w:sz w:val="22"/>
                <w:lang w:val="es-MX"/>
              </w:rPr>
              <w:t>Período: Año 2008.</w:t>
            </w:r>
          </w:p>
          <w:p w:rsidR="00A16D89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Cs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 xml:space="preserve">Encargado de Edificio y Recepcionista. </w:t>
            </w:r>
            <w:r w:rsidR="000B389E" w:rsidRPr="00CD0C71">
              <w:rPr>
                <w:b/>
                <w:sz w:val="22"/>
                <w:lang w:val="es-MX"/>
              </w:rPr>
              <w:t>Período: 2007  - 2008.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Encargado de Ciber.</w:t>
            </w:r>
            <w:r w:rsidRPr="00CD0C71">
              <w:rPr>
                <w:sz w:val="22"/>
                <w:lang w:val="es-MX"/>
              </w:rPr>
              <w:t xml:space="preserve"> </w:t>
            </w:r>
            <w:r w:rsidRPr="00CD0C71">
              <w:rPr>
                <w:b/>
                <w:sz w:val="22"/>
                <w:lang w:val="es-MX"/>
              </w:rPr>
              <w:t>Período: 2002 -2005</w:t>
            </w:r>
          </w:p>
          <w:p w:rsidR="001F3B1B" w:rsidRPr="00CD0C71" w:rsidRDefault="001F3B1B" w:rsidP="001F3B1B">
            <w:pPr>
              <w:pStyle w:val="Direccin"/>
              <w:numPr>
                <w:ilvl w:val="0"/>
                <w:numId w:val="2"/>
              </w:numPr>
              <w:rPr>
                <w:b/>
                <w:sz w:val="22"/>
                <w:lang w:val="es-MX"/>
              </w:rPr>
            </w:pPr>
            <w:r w:rsidRPr="00CD0C71">
              <w:rPr>
                <w:b/>
                <w:sz w:val="22"/>
                <w:lang w:val="es-MX"/>
              </w:rPr>
              <w:t>Instituto de Computación IDEA. Profesor de Informática. Períodos: 1998 –2001.</w:t>
            </w:r>
          </w:p>
          <w:p w:rsidR="001F3B1B" w:rsidRPr="001F3B1B" w:rsidRDefault="001F3B1B" w:rsidP="001F3B1B">
            <w:pPr>
              <w:pStyle w:val="Direccin"/>
              <w:rPr>
                <w:lang w:val="es-MX"/>
              </w:rPr>
            </w:pPr>
          </w:p>
          <w:p w:rsidR="000629D5" w:rsidRDefault="000629D5" w:rsidP="001F3B1B">
            <w:pPr>
              <w:pStyle w:val="Direccin"/>
            </w:pP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2C4D09" w:rsidRPr="00CD0C71" w:rsidRDefault="002C4D09" w:rsidP="002C4D09">
            <w:pPr>
              <w:pStyle w:val="Puesto"/>
              <w:rPr>
                <w:sz w:val="54"/>
                <w:szCs w:val="54"/>
              </w:rPr>
            </w:pPr>
            <w:r w:rsidRPr="00CD0C71">
              <w:rPr>
                <w:sz w:val="54"/>
                <w:szCs w:val="54"/>
              </w:rPr>
              <w:t>jose alejandro gonzalez</w:t>
            </w:r>
          </w:p>
          <w:p w:rsidR="000629D5" w:rsidRPr="00123AD8" w:rsidRDefault="002C4D09" w:rsidP="000629D5">
            <w:pPr>
              <w:pStyle w:val="Subttulo"/>
              <w:rPr>
                <w:b/>
                <w:color w:val="auto"/>
                <w:spacing w:val="1"/>
                <w:w w:val="97"/>
                <w:sz w:val="18"/>
                <w:szCs w:val="22"/>
              </w:rPr>
            </w:pPr>
            <w:r w:rsidRPr="00355E26">
              <w:rPr>
                <w:b/>
                <w:spacing w:val="0"/>
                <w:w w:val="85"/>
              </w:rPr>
              <w:t>PROGRAMADO</w:t>
            </w:r>
            <w:r w:rsidRPr="00355E26">
              <w:rPr>
                <w:b/>
                <w:spacing w:val="60"/>
                <w:w w:val="85"/>
              </w:rPr>
              <w:t>R</w:t>
            </w:r>
          </w:p>
          <w:p w:rsidR="000629D5" w:rsidRPr="00CD0C71" w:rsidRDefault="000629D5" w:rsidP="000629D5">
            <w:pPr>
              <w:rPr>
                <w:b/>
                <w:sz w:val="28"/>
                <w:szCs w:val="28"/>
              </w:rPr>
            </w:pPr>
          </w:p>
          <w:sdt>
            <w:sdtPr>
              <w:rPr>
                <w:sz w:val="24"/>
                <w:szCs w:val="24"/>
              </w:rPr>
              <w:id w:val="-1954003311"/>
              <w:placeholder>
                <w:docPart w:val="F78230F55FA049DA97700BBEBD52BF4A"/>
              </w:placeholder>
              <w:temporary/>
              <w:showingPlcHdr/>
              <w15:appearance w15:val="hidden"/>
            </w:sdtPr>
            <w:sdtEndPr>
              <w:rPr>
                <w:sz w:val="28"/>
                <w:szCs w:val="28"/>
              </w:rPr>
            </w:sdtEndPr>
            <w:sdtContent>
              <w:p w:rsidR="000629D5" w:rsidRPr="0085420F" w:rsidRDefault="000629D5" w:rsidP="00846D4F">
                <w:pPr>
                  <w:pStyle w:val="Ttulo2"/>
                  <w:rPr>
                    <w:sz w:val="28"/>
                    <w:szCs w:val="28"/>
                  </w:rPr>
                </w:pPr>
                <w:r w:rsidRPr="0085420F">
                  <w:rPr>
                    <w:rStyle w:val="Ttulo2Car"/>
                    <w:b/>
                    <w:sz w:val="28"/>
                    <w:szCs w:val="28"/>
                    <w:lang w:bidi="es-ES"/>
                  </w:rPr>
                  <w:t>CONTACTO</w:t>
                </w:r>
              </w:p>
            </w:sdtContent>
          </w:sdt>
          <w:p w:rsidR="000629D5" w:rsidRPr="0085420F" w:rsidRDefault="002C4D09" w:rsidP="000629D5">
            <w:pPr>
              <w:pStyle w:val="Informacindecontacto"/>
              <w:rPr>
                <w:b/>
                <w:sz w:val="28"/>
                <w:szCs w:val="28"/>
              </w:rPr>
            </w:pPr>
            <w:r w:rsidRPr="0085420F">
              <w:rPr>
                <w:b/>
                <w:sz w:val="28"/>
                <w:szCs w:val="28"/>
              </w:rPr>
              <w:t>CELULAR:</w:t>
            </w:r>
          </w:p>
          <w:p w:rsidR="000629D5" w:rsidRDefault="002C4D09" w:rsidP="000629D5">
            <w:pPr>
              <w:pStyle w:val="Informacindecontacto"/>
              <w:rPr>
                <w:b/>
                <w:sz w:val="28"/>
                <w:szCs w:val="28"/>
                <w:lang w:bidi="es-ES"/>
              </w:rPr>
            </w:pPr>
            <w:r w:rsidRPr="0085420F">
              <w:rPr>
                <w:b/>
                <w:sz w:val="28"/>
                <w:szCs w:val="28"/>
                <w:lang w:bidi="es-ES"/>
              </w:rPr>
              <w:t>3813400246</w:t>
            </w:r>
          </w:p>
          <w:p w:rsidR="00C853A8" w:rsidRDefault="00B0383D" w:rsidP="000629D5">
            <w:pPr>
              <w:pStyle w:val="Informacindecontacto"/>
              <w:rPr>
                <w:b/>
                <w:szCs w:val="20"/>
                <w:lang w:bidi="es-ES"/>
              </w:rPr>
            </w:pPr>
            <w:r>
              <w:rPr>
                <w:b/>
                <w:szCs w:val="20"/>
                <w:lang w:bidi="es-ES"/>
              </w:rPr>
              <w:t>(</w:t>
            </w:r>
            <w:r w:rsidR="00963FFA">
              <w:rPr>
                <w:b/>
                <w:szCs w:val="20"/>
                <w:lang w:bidi="es-ES"/>
              </w:rPr>
              <w:t xml:space="preserve">para hablar </w:t>
            </w:r>
            <w:r w:rsidR="004323A9">
              <w:rPr>
                <w:b/>
                <w:szCs w:val="20"/>
                <w:lang w:bidi="es-ES"/>
              </w:rPr>
              <w:t>de 9 a 14</w:t>
            </w:r>
            <w:r w:rsidR="00C853A8">
              <w:rPr>
                <w:b/>
                <w:szCs w:val="20"/>
                <w:lang w:bidi="es-ES"/>
              </w:rPr>
              <w:t xml:space="preserve"> </w:t>
            </w:r>
            <w:proofErr w:type="spellStart"/>
            <w:r w:rsidR="00C853A8">
              <w:rPr>
                <w:b/>
                <w:szCs w:val="20"/>
                <w:lang w:bidi="es-ES"/>
              </w:rPr>
              <w:t>h</w:t>
            </w:r>
            <w:r w:rsidR="00C853A8" w:rsidRPr="00C853A8">
              <w:rPr>
                <w:b/>
                <w:szCs w:val="20"/>
                <w:lang w:bidi="es-ES"/>
              </w:rPr>
              <w:t>s</w:t>
            </w:r>
            <w:proofErr w:type="spellEnd"/>
            <w:r w:rsidR="00C853A8" w:rsidRPr="00C853A8">
              <w:rPr>
                <w:b/>
                <w:szCs w:val="20"/>
                <w:lang w:bidi="es-ES"/>
              </w:rPr>
              <w:t>)</w:t>
            </w:r>
          </w:p>
          <w:p w:rsidR="00963FFA" w:rsidRPr="00C853A8" w:rsidRDefault="00963FFA" w:rsidP="000629D5">
            <w:pPr>
              <w:pStyle w:val="Informacindecontacto"/>
              <w:rPr>
                <w:b/>
                <w:szCs w:val="20"/>
                <w:lang w:bidi="es-ES"/>
              </w:rPr>
            </w:pPr>
            <w:r>
              <w:rPr>
                <w:b/>
                <w:szCs w:val="20"/>
                <w:lang w:bidi="es-ES"/>
              </w:rPr>
              <w:t>(mensajes todo el dia)</w:t>
            </w:r>
          </w:p>
          <w:p w:rsidR="001F3B1B" w:rsidRPr="0085420F" w:rsidRDefault="001F3B1B" w:rsidP="000629D5">
            <w:pPr>
              <w:pStyle w:val="Informacindecontacto"/>
              <w:rPr>
                <w:b/>
                <w:sz w:val="28"/>
                <w:szCs w:val="28"/>
                <w:lang w:bidi="es-ES"/>
              </w:rPr>
            </w:pPr>
            <w:r w:rsidRPr="0085420F">
              <w:rPr>
                <w:b/>
                <w:sz w:val="28"/>
                <w:szCs w:val="28"/>
                <w:lang w:bidi="es-ES"/>
              </w:rPr>
              <w:t>(Tucumán</w:t>
            </w:r>
            <w:r w:rsidR="00C253BD">
              <w:rPr>
                <w:b/>
                <w:sz w:val="28"/>
                <w:szCs w:val="28"/>
                <w:lang w:bidi="es-ES"/>
              </w:rPr>
              <w:t>-Argentina</w:t>
            </w:r>
            <w:r w:rsidRPr="0085420F">
              <w:rPr>
                <w:b/>
                <w:sz w:val="28"/>
                <w:szCs w:val="28"/>
                <w:lang w:bidi="es-ES"/>
              </w:rPr>
              <w:t>)</w:t>
            </w:r>
          </w:p>
          <w:p w:rsidR="000629D5" w:rsidRPr="0085420F" w:rsidRDefault="000629D5" w:rsidP="000629D5">
            <w:pPr>
              <w:pStyle w:val="Sinespaciado"/>
              <w:rPr>
                <w:b/>
                <w:sz w:val="28"/>
                <w:szCs w:val="28"/>
              </w:rPr>
            </w:pPr>
          </w:p>
          <w:p w:rsidR="000629D5" w:rsidRPr="0085420F" w:rsidRDefault="001F3B1B" w:rsidP="000629D5">
            <w:pPr>
              <w:pStyle w:val="Informacindecontacto"/>
              <w:rPr>
                <w:b/>
                <w:sz w:val="28"/>
                <w:szCs w:val="28"/>
              </w:rPr>
            </w:pPr>
            <w:r w:rsidRPr="0085420F">
              <w:rPr>
                <w:b/>
                <w:sz w:val="28"/>
                <w:szCs w:val="28"/>
              </w:rPr>
              <w:t>LINKEDIN</w:t>
            </w:r>
          </w:p>
          <w:p w:rsidR="000629D5" w:rsidRPr="00DF7FA4" w:rsidRDefault="00355E26" w:rsidP="000629D5">
            <w:pPr>
              <w:pStyle w:val="Sinespaciado"/>
              <w:rPr>
                <w:b/>
                <w:sz w:val="28"/>
                <w:szCs w:val="28"/>
              </w:rPr>
            </w:pPr>
            <w:hyperlink r:id="rId11" w:history="1">
              <w:r w:rsidR="00DF7FA4" w:rsidRPr="00DF7FA4">
                <w:rPr>
                  <w:rStyle w:val="Hipervnculo"/>
                  <w:b/>
                  <w:sz w:val="28"/>
                  <w:szCs w:val="28"/>
                </w:rPr>
                <w:t>https://www.linkedin.com/in/jose-alejandro-gonzalez-97a62b186/</w:t>
              </w:r>
            </w:hyperlink>
          </w:p>
          <w:p w:rsidR="00DF7FA4" w:rsidRPr="0085420F" w:rsidRDefault="00DF7FA4" w:rsidP="000629D5">
            <w:pPr>
              <w:pStyle w:val="Sinespaciado"/>
              <w:rPr>
                <w:sz w:val="28"/>
                <w:szCs w:val="28"/>
              </w:rPr>
            </w:pPr>
          </w:p>
          <w:sdt>
            <w:sdtPr>
              <w:rPr>
                <w:b/>
                <w:sz w:val="28"/>
                <w:szCs w:val="28"/>
              </w:rPr>
              <w:id w:val="-240260293"/>
              <w:placeholder>
                <w:docPart w:val="69779108AEA6450DB06CE559863D7865"/>
              </w:placeholder>
              <w:temporary/>
              <w:showingPlcHdr/>
              <w15:appearance w15:val="hidden"/>
            </w:sdtPr>
            <w:sdtEndPr/>
            <w:sdtContent>
              <w:p w:rsidR="000629D5" w:rsidRPr="0085420F" w:rsidRDefault="000629D5" w:rsidP="000629D5">
                <w:pPr>
                  <w:pStyle w:val="Informacindecontacto"/>
                  <w:rPr>
                    <w:b/>
                    <w:sz w:val="28"/>
                    <w:szCs w:val="28"/>
                  </w:rPr>
                </w:pPr>
                <w:r w:rsidRPr="0085420F">
                  <w:rPr>
                    <w:b/>
                    <w:sz w:val="28"/>
                    <w:szCs w:val="28"/>
                    <w:lang w:bidi="es-ES"/>
                  </w:rPr>
                  <w:t>CORREO ELECTRÓNICO:</w:t>
                </w:r>
              </w:p>
            </w:sdtContent>
          </w:sdt>
          <w:p w:rsidR="000629D5" w:rsidRPr="004323A9" w:rsidRDefault="00355E26" w:rsidP="000629D5">
            <w:pPr>
              <w:pStyle w:val="Informacindecontacto"/>
              <w:rPr>
                <w:rStyle w:val="Hipervnculo"/>
                <w:sz w:val="26"/>
                <w:szCs w:val="26"/>
                <w:u w:val="none"/>
              </w:rPr>
            </w:pPr>
            <w:hyperlink r:id="rId12" w:history="1">
              <w:r w:rsidR="001F3B1B" w:rsidRPr="004323A9">
                <w:rPr>
                  <w:rStyle w:val="Hipervnculo"/>
                  <w:b/>
                  <w:sz w:val="26"/>
                  <w:szCs w:val="26"/>
                  <w:u w:val="none"/>
                  <w:lang w:val="es-AR"/>
                </w:rPr>
                <w:t>jagtecnicopc@gmail.com</w:t>
              </w:r>
            </w:hyperlink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355E26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26" w:rsidRDefault="00355E26" w:rsidP="000C45FF">
      <w:r>
        <w:separator/>
      </w:r>
    </w:p>
  </w:endnote>
  <w:endnote w:type="continuationSeparator" w:id="0">
    <w:p w:rsidR="00355E26" w:rsidRDefault="00355E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26" w:rsidRDefault="00355E26" w:rsidP="000C45FF">
      <w:r>
        <w:separator/>
      </w:r>
    </w:p>
  </w:footnote>
  <w:footnote w:type="continuationSeparator" w:id="0">
    <w:p w:rsidR="00355E26" w:rsidRDefault="00355E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106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6555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40"/>
    <w:rsid w:val="00036450"/>
    <w:rsid w:val="00061C84"/>
    <w:rsid w:val="000629D5"/>
    <w:rsid w:val="00076632"/>
    <w:rsid w:val="000B389E"/>
    <w:rsid w:val="000C45FF"/>
    <w:rsid w:val="000D44E0"/>
    <w:rsid w:val="000E3FD1"/>
    <w:rsid w:val="000E69A7"/>
    <w:rsid w:val="000F46E6"/>
    <w:rsid w:val="00123AD8"/>
    <w:rsid w:val="00176642"/>
    <w:rsid w:val="00180329"/>
    <w:rsid w:val="00182EFF"/>
    <w:rsid w:val="0019001F"/>
    <w:rsid w:val="001A74A5"/>
    <w:rsid w:val="001B2ABD"/>
    <w:rsid w:val="001D2335"/>
    <w:rsid w:val="001E1759"/>
    <w:rsid w:val="001F1ECC"/>
    <w:rsid w:val="001F3B1B"/>
    <w:rsid w:val="002400EB"/>
    <w:rsid w:val="00244620"/>
    <w:rsid w:val="00256CF7"/>
    <w:rsid w:val="002C4D09"/>
    <w:rsid w:val="0030481B"/>
    <w:rsid w:val="00355E26"/>
    <w:rsid w:val="004071FC"/>
    <w:rsid w:val="004323A9"/>
    <w:rsid w:val="00445947"/>
    <w:rsid w:val="004768BF"/>
    <w:rsid w:val="004813B3"/>
    <w:rsid w:val="00495D84"/>
    <w:rsid w:val="00496591"/>
    <w:rsid w:val="004C63E4"/>
    <w:rsid w:val="004D3011"/>
    <w:rsid w:val="004E097D"/>
    <w:rsid w:val="005531D9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5420F"/>
    <w:rsid w:val="00896CBD"/>
    <w:rsid w:val="008A25F2"/>
    <w:rsid w:val="008C1736"/>
    <w:rsid w:val="00922D5C"/>
    <w:rsid w:val="00963FFA"/>
    <w:rsid w:val="00965BF6"/>
    <w:rsid w:val="009E7C63"/>
    <w:rsid w:val="00A10A67"/>
    <w:rsid w:val="00A2118D"/>
    <w:rsid w:val="00A54B61"/>
    <w:rsid w:val="00A83340"/>
    <w:rsid w:val="00AC0286"/>
    <w:rsid w:val="00AD76E2"/>
    <w:rsid w:val="00B0383D"/>
    <w:rsid w:val="00B20152"/>
    <w:rsid w:val="00B70850"/>
    <w:rsid w:val="00B821B0"/>
    <w:rsid w:val="00C066B6"/>
    <w:rsid w:val="00C253BD"/>
    <w:rsid w:val="00C37BA1"/>
    <w:rsid w:val="00C4674C"/>
    <w:rsid w:val="00C506CF"/>
    <w:rsid w:val="00C72BED"/>
    <w:rsid w:val="00C853A8"/>
    <w:rsid w:val="00C9578B"/>
    <w:rsid w:val="00CA562E"/>
    <w:rsid w:val="00CB2D30"/>
    <w:rsid w:val="00CD0C71"/>
    <w:rsid w:val="00D2522B"/>
    <w:rsid w:val="00D82F2F"/>
    <w:rsid w:val="00DA694B"/>
    <w:rsid w:val="00DD172A"/>
    <w:rsid w:val="00DF7FA4"/>
    <w:rsid w:val="00E25A26"/>
    <w:rsid w:val="00E55D74"/>
    <w:rsid w:val="00E866EC"/>
    <w:rsid w:val="00E93B74"/>
    <w:rsid w:val="00EA2267"/>
    <w:rsid w:val="00EB3A62"/>
    <w:rsid w:val="00F5234D"/>
    <w:rsid w:val="00F60274"/>
    <w:rsid w:val="00F660E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A54B6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agtecnicopc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se-alejandro-gonzalez-97a62b186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Alejandro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8230F55FA049DA97700BBEBD52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B9871-2674-4E58-ADB0-1DB28DFA432A}"/>
      </w:docPartPr>
      <w:docPartBody>
        <w:p w:rsidR="00E86126" w:rsidRDefault="00C104CB">
          <w:pPr>
            <w:pStyle w:val="F78230F55FA049DA97700BBEBD52BF4A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69779108AEA6450DB06CE559863D7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0FEE0-E8A3-4CB7-BF91-CB927E42C1C4}"/>
      </w:docPartPr>
      <w:docPartBody>
        <w:p w:rsidR="00E86126" w:rsidRDefault="00C104CB">
          <w:pPr>
            <w:pStyle w:val="69779108AEA6450DB06CE559863D7865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CB"/>
    <w:rsid w:val="0008013B"/>
    <w:rsid w:val="002C40E2"/>
    <w:rsid w:val="00934DD1"/>
    <w:rsid w:val="00B42268"/>
    <w:rsid w:val="00C104CB"/>
    <w:rsid w:val="00E8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8989AEF937439EBD90D6A962130753">
    <w:name w:val="B38989AEF937439EBD90D6A962130753"/>
  </w:style>
  <w:style w:type="paragraph" w:customStyle="1" w:styleId="724879A701B54C769B740ABBF145FDB2">
    <w:name w:val="724879A701B54C769B740ABBF145FDB2"/>
  </w:style>
  <w:style w:type="paragraph" w:customStyle="1" w:styleId="B76404EB61C14995848C906A78C86214">
    <w:name w:val="B76404EB61C14995848C906A78C86214"/>
  </w:style>
  <w:style w:type="paragraph" w:customStyle="1" w:styleId="6782028781D64A0BBACFFB68F4A1387E">
    <w:name w:val="6782028781D64A0BBACFFB68F4A1387E"/>
  </w:style>
  <w:style w:type="paragraph" w:customStyle="1" w:styleId="3E36EF9238904CB39FCA18AB13613DFE">
    <w:name w:val="3E36EF9238904CB39FCA18AB13613DFE"/>
  </w:style>
  <w:style w:type="paragraph" w:customStyle="1" w:styleId="77D847ECB6234BDBA5E065D53CFB37A8">
    <w:name w:val="77D847ECB6234BDBA5E065D53CFB37A8"/>
  </w:style>
  <w:style w:type="paragraph" w:customStyle="1" w:styleId="E9A0848C7C834904A7421C01DC722AF7">
    <w:name w:val="E9A0848C7C834904A7421C01DC722AF7"/>
  </w:style>
  <w:style w:type="paragraph" w:customStyle="1" w:styleId="96FE9818ED154D7A85F2073B38F5D458">
    <w:name w:val="96FE9818ED154D7A85F2073B38F5D458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109F15AE6EAA4287A0D9C38D949966FE">
    <w:name w:val="109F15AE6EAA4287A0D9C38D949966FE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ABBCF014476144D2B704F7D0E5B76529">
    <w:name w:val="ABBCF014476144D2B704F7D0E5B76529"/>
  </w:style>
  <w:style w:type="paragraph" w:customStyle="1" w:styleId="E61D83BBA9194801A511B2ECF255636D">
    <w:name w:val="E61D83BBA9194801A511B2ECF255636D"/>
  </w:style>
  <w:style w:type="paragraph" w:customStyle="1" w:styleId="4794DABA2B424F19885226D3AE0D4006">
    <w:name w:val="4794DABA2B424F19885226D3AE0D4006"/>
  </w:style>
  <w:style w:type="paragraph" w:customStyle="1" w:styleId="A8439FDD049D4041B1B5D35C4DD3161A">
    <w:name w:val="A8439FDD049D4041B1B5D35C4DD3161A"/>
  </w:style>
  <w:style w:type="paragraph" w:customStyle="1" w:styleId="B3900FC5C48D4FD7A2EE963424341E50">
    <w:name w:val="B3900FC5C48D4FD7A2EE963424341E50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F78230F55FA049DA97700BBEBD52BF4A">
    <w:name w:val="F78230F55FA049DA97700BBEBD52BF4A"/>
  </w:style>
  <w:style w:type="paragraph" w:customStyle="1" w:styleId="62DF83533BCC44BFB608B5B064462662">
    <w:name w:val="62DF83533BCC44BFB608B5B064462662"/>
  </w:style>
  <w:style w:type="paragraph" w:customStyle="1" w:styleId="FF9EF69317FF431FA336287B5C027164">
    <w:name w:val="FF9EF69317FF431FA336287B5C027164"/>
  </w:style>
  <w:style w:type="paragraph" w:customStyle="1" w:styleId="9E18A1EA0E1C434CB8325F318CB4FC26">
    <w:name w:val="9E18A1EA0E1C434CB8325F318CB4FC26"/>
  </w:style>
  <w:style w:type="paragraph" w:customStyle="1" w:styleId="24C60AEEE70E43FAB0FEA6FCD539A7CB">
    <w:name w:val="24C60AEEE70E43FAB0FEA6FCD539A7CB"/>
  </w:style>
  <w:style w:type="paragraph" w:customStyle="1" w:styleId="69779108AEA6450DB06CE559863D7865">
    <w:name w:val="69779108AEA6450DB06CE559863D7865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DA73C9269C57416690353BEEB0AAF622">
    <w:name w:val="DA73C9269C57416690353BEEB0AAF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2023-02-26T05:51:00Z</dcterms:created>
  <dcterms:modified xsi:type="dcterms:W3CDTF">2023-02-26T05:51:00Z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